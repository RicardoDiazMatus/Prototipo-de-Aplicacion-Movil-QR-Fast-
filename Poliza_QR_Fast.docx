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BDCA" w:themeColor="accent4" w:themeTint="99">
    <v:background id="_x0000_s1025" o:bwmode="white" fillcolor="#e2bdca [1943]" o:targetscreensize="1024,768">
      <v:fill color2="#b9e4ff [665]" focus="100%" type="gradient"/>
    </v:background>
  </w:background>
  <w:body>
    <w:bookmarkStart w:id="0" w:name="_Toc4527260"/>
    <w:bookmarkStart w:id="1" w:name="_Toc22224162"/>
    <w:p w14:paraId="0ADAAC26" w14:textId="6BEDD0B7" w:rsidR="00AC612B" w:rsidRPr="007F6A6E" w:rsidRDefault="00E8775B" w:rsidP="005A5735">
      <w:pPr>
        <w:pStyle w:val="Ttulo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ED610B" wp14:editId="189DA1A5">
                <wp:simplePos x="0" y="0"/>
                <wp:positionH relativeFrom="margin">
                  <wp:posOffset>2519881</wp:posOffset>
                </wp:positionH>
                <wp:positionV relativeFrom="paragraph">
                  <wp:posOffset>5896207</wp:posOffset>
                </wp:positionV>
                <wp:extent cx="1147313" cy="547957"/>
                <wp:effectExtent l="0" t="0" r="15240" b="2413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54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9170D" w14:textId="77777777" w:rsidR="00017BF0" w:rsidRDefault="00017BF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610B" id="Cuadro de texto 2" o:spid="_x0000_s1034" type="#_x0000_t202" style="position:absolute;margin-left:198.4pt;margin-top:464.25pt;width:90.35pt;height:43.15pt;z-index:251722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" fillcolor="white [3201]" strokeweight=".5pt">
                <v:textbox style="mso-fit-shape-to-text:t">
                  <w:txbxContent>
                    <w:p w14:paraId="7939170D" w14:textId="77777777" w:rsidR="00017BF0" w:rsidRDefault="00017BF0"/>
                  </w:txbxContent>
                </v:textbox>
                <w10:wrap anchorx="margin"/>
              </v:shape>
            </w:pict>
          </mc:Fallback>
        </mc:AlternateContent>
      </w:r>
      <w:r w:rsidR="00A16C1D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2B03B9F" wp14:editId="3E01A82E">
                <wp:simplePos x="0" y="0"/>
                <wp:positionH relativeFrom="page">
                  <wp:align>left</wp:align>
                </wp:positionH>
                <wp:positionV relativeFrom="paragraph">
                  <wp:posOffset>-449863</wp:posOffset>
                </wp:positionV>
                <wp:extent cx="5667022" cy="7823200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022" cy="782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474E3" w14:textId="77777777" w:rsidR="00A16C1D" w:rsidRDefault="00A16C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3B9F" id="Cuadro de texto 5" o:spid="_x0000_s1035" type="#_x0000_t202" style="position:absolute;margin-left:0;margin-top:-35.4pt;width:446.2pt;height:616pt;z-index:-251586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" fillcolor="white [3201]" stroked="f" strokeweight=".5pt">
                <v:textbox>
                  <w:txbxContent>
                    <w:p w14:paraId="75E474E3" w14:textId="77777777" w:rsidR="00A16C1D" w:rsidRDefault="00A16C1D"/>
                  </w:txbxContent>
                </v:textbox>
                <w10:wrap anchorx="page"/>
              </v:shape>
            </w:pict>
          </mc:Fallback>
        </mc:AlternateContent>
      </w:r>
      <w:r w:rsidR="00B23CB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37CA5" wp14:editId="0B3A837C">
                <wp:simplePos x="0" y="0"/>
                <wp:positionH relativeFrom="margin">
                  <wp:posOffset>-345057</wp:posOffset>
                </wp:positionH>
                <wp:positionV relativeFrom="paragraph">
                  <wp:posOffset>-18894</wp:posOffset>
                </wp:positionV>
                <wp:extent cx="4252595" cy="6719977"/>
                <wp:effectExtent l="0" t="0" r="14605" b="2413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2595" cy="671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18D7A" w14:textId="4EC6139F" w:rsidR="00404194" w:rsidRPr="00E8775B" w:rsidRDefault="00024261" w:rsidP="0002426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72"/>
                                <w:szCs w:val="56"/>
                              </w:rPr>
                            </w:pP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72"/>
                                <w:szCs w:val="56"/>
                              </w:rPr>
                              <w:t>QR-Fast</w:t>
                            </w:r>
                          </w:p>
                          <w:p w14:paraId="16B92427" w14:textId="58BF24CE" w:rsidR="00024261" w:rsidRPr="00E8775B" w:rsidRDefault="00024261" w:rsidP="00024261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2"/>
                              </w:rPr>
                              <w:t>Póliza de Gara</w:t>
                            </w:r>
                            <w:r w:rsidR="00017BF0" w:rsidRPr="00E8775B"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2"/>
                              </w:rPr>
                              <w:t>n</w:t>
                            </w: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36"/>
                                <w:szCs w:val="32"/>
                              </w:rPr>
                              <w:t>tía</w:t>
                            </w:r>
                          </w:p>
                          <w:p w14:paraId="2097FA91" w14:textId="06F733D5" w:rsidR="00024261" w:rsidRPr="00017BF0" w:rsidRDefault="00024261" w:rsidP="00024261">
                            <w:pPr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 w:rsidRPr="00017BF0">
                              <w:rPr>
                                <w:rFonts w:ascii="Times New Roman" w:hAnsi="Times New Roman"/>
                              </w:rPr>
                              <w:t>La presente Póliza Garantiza que dicha herramienta de software (App Móvil), por el término de X año, en todas partes y mano de obra, contra cualqu</w:t>
                            </w:r>
                            <w:r w:rsidR="00017BF0">
                              <w:rPr>
                                <w:rFonts w:ascii="Times New Roman" w:hAnsi="Times New Roman"/>
                              </w:rPr>
                              <w:t>i</w:t>
                            </w:r>
                            <w:r w:rsidRPr="00017BF0">
                              <w:rPr>
                                <w:rFonts w:ascii="Times New Roman" w:hAnsi="Times New Roman"/>
                              </w:rPr>
                              <w:t>er defecto de programación, diseño y funcionamiento, respectivamente.</w:t>
                            </w:r>
                          </w:p>
                          <w:p w14:paraId="00DDA70D" w14:textId="18B75894" w:rsidR="00CA6183" w:rsidRPr="00017BF0" w:rsidRDefault="00024261" w:rsidP="00024261">
                            <w:pPr>
                              <w:jc w:val="both"/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</w:pPr>
                            <w:r w:rsidRPr="00017BF0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FELICITACIONES:</w:t>
                            </w:r>
                            <w:r w:rsidRPr="00017BF0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La Herramienta de Software (App Móvil), que acaba de </w:t>
                            </w:r>
                            <w:r w:rsidR="004818B2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>adquirir</w:t>
                            </w:r>
                            <w:r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, mediante su descarga ha sido programado, y diseñado, con diversos entornos, herramientas y sistemas de programación de código abierto y sometido a diversas pruebas </w:t>
                            </w:r>
                            <w:r w:rsidR="00CA6183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para comprobar, corroborar y corregir posibles errores, para </w:t>
                            </w:r>
                            <w:r w:rsidR="004818B2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>ofrecerle</w:t>
                            </w:r>
                            <w:r w:rsidR="00CA6183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 a usted una herramienta m</w:t>
                            </w:r>
                            <w:r w:rsidR="006C679D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>ó</w:t>
                            </w:r>
                            <w:r w:rsidR="00CA6183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>vil de calidad.</w:t>
                            </w:r>
                            <w:r w:rsidR="00B23CBF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     </w:t>
                            </w:r>
                            <w:r w:rsidR="00CA6183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Recomendamos leer </w:t>
                            </w:r>
                            <w:r w:rsidR="004818B2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>cuidadosa y lentamente</w:t>
                            </w:r>
                            <w:r w:rsidR="00CA6183" w:rsidRPr="00017BF0">
                              <w:rPr>
                                <w:rFonts w:ascii="Times New Roman" w:hAnsi="Times New Roman"/>
                                <w:sz w:val="20"/>
                                <w:szCs w:val="18"/>
                              </w:rPr>
                              <w:t xml:space="preserve"> el manual de usuario, el cual indica con claridad el plazo de vigencia de dicha garantía antes de utilizar su nueva App Móvil.</w:t>
                            </w:r>
                          </w:p>
                          <w:p w14:paraId="4F60F45E" w14:textId="6896DA7A" w:rsidR="00CA6183" w:rsidRPr="00E8775B" w:rsidRDefault="00CA6183" w:rsidP="00024261">
                            <w:pPr>
                              <w:jc w:val="both"/>
                              <w:rPr>
                                <w:rFonts w:ascii="Book Antiqua" w:hAnsi="Book Antiqua"/>
                              </w:rPr>
                            </w:pP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Condicio</w:t>
                            </w:r>
                            <w:r w:rsidR="00017BF0" w:rsidRPr="00E8775B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n</w:t>
                            </w: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es </w:t>
                            </w:r>
                            <w:r w:rsidR="00017BF0" w:rsidRPr="00E8775B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p</w:t>
                            </w: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ara hacer válida la PÓLIZA DE GARANTÍA</w:t>
                            </w:r>
                            <w:r w:rsidRPr="00E8775B">
                              <w:rPr>
                                <w:rFonts w:ascii="Book Antiqua" w:hAnsi="Book Antiqua"/>
                              </w:rPr>
                              <w:t>:</w:t>
                            </w:r>
                          </w:p>
                          <w:p w14:paraId="0202C305" w14:textId="46BDC700" w:rsidR="00CA6183" w:rsidRPr="00017BF0" w:rsidRDefault="00CA6183" w:rsidP="00024261">
                            <w:pPr>
                              <w:jc w:val="both"/>
                              <w:rPr>
                                <w:sz w:val="18"/>
                                <w:szCs w:val="16"/>
                              </w:rPr>
                            </w:pPr>
                            <w:r w:rsidRPr="00122944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*</w:t>
                            </w:r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Deberá enviar esta tarjeta. En caso de no estar fechada </w:t>
                            </w:r>
                            <w:proofErr w:type="spellStart"/>
                            <w:r w:rsidR="006C679D">
                              <w:rPr>
                                <w:sz w:val="18"/>
                                <w:szCs w:val="16"/>
                              </w:rPr>
                              <w:t>ó</w:t>
                            </w:r>
                            <w:proofErr w:type="spellEnd"/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 sellada al momento de la descarga, deberá ser acompañada de la factura de dicha descarga de la App.</w:t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</w:r>
                            <w:r w:rsidR="00122944">
                              <w:rPr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  <w:r w:rsidRPr="00122944">
                              <w:rPr>
                                <w:b/>
                                <w:bCs/>
                                <w:sz w:val="18"/>
                                <w:szCs w:val="16"/>
                              </w:rPr>
                              <w:t>*</w:t>
                            </w:r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Si la App Móvil, después de </w:t>
                            </w:r>
                            <w:r w:rsidR="004818B2">
                              <w:rPr>
                                <w:sz w:val="18"/>
                                <w:szCs w:val="16"/>
                              </w:rPr>
                              <w:t>descargar</w:t>
                            </w:r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 y seguir todas las instrucciones y modos de uso del manual de usuario no funciona correctamente, comuníquese de </w:t>
                            </w:r>
                            <w:r w:rsidR="004818B2">
                              <w:rPr>
                                <w:sz w:val="18"/>
                                <w:szCs w:val="16"/>
                              </w:rPr>
                              <w:t>inmediato</w:t>
                            </w:r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 a nuestro número </w:t>
                            </w:r>
                            <w:r w:rsidR="004818B2">
                              <w:rPr>
                                <w:sz w:val="18"/>
                                <w:szCs w:val="16"/>
                              </w:rPr>
                              <w:t>o</w:t>
                            </w:r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 correo electrónico de atención </w:t>
                            </w:r>
                            <w:proofErr w:type="spellStart"/>
                            <w:r w:rsidR="006C679D">
                              <w:rPr>
                                <w:sz w:val="18"/>
                                <w:szCs w:val="16"/>
                              </w:rPr>
                              <w:t>a</w:t>
                            </w:r>
                            <w:proofErr w:type="spellEnd"/>
                            <w:r w:rsidR="006C679D">
                              <w:rPr>
                                <w:sz w:val="18"/>
                                <w:szCs w:val="16"/>
                              </w:rPr>
                              <w:t xml:space="preserve"> usuario.</w:t>
                            </w:r>
                          </w:p>
                          <w:p w14:paraId="245A57D2" w14:textId="38039BDF" w:rsidR="00CA6183" w:rsidRPr="00A25DF1" w:rsidRDefault="00017BF0" w:rsidP="00024261">
                            <w:pPr>
                              <w:jc w:val="both"/>
                              <w:rPr>
                                <w:b/>
                                <w:bCs/>
                                <w:u w:val="double"/>
                              </w:rPr>
                            </w:pPr>
                            <w:bookmarkStart w:id="2" w:name="_Hlk61192089"/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tted"/>
                              </w:rPr>
                              <w:t>Ficha de Garantía</w:t>
                            </w:r>
                            <w:bookmarkEnd w:id="2"/>
                            <w:r w:rsidR="00B23CBF"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tted"/>
                              </w:rPr>
                              <w:t xml:space="preserve"> </w:t>
                            </w:r>
                            <w:r w:rsidR="00B23CBF" w:rsidRPr="00A25DF1">
                              <w:rPr>
                                <w:b/>
                                <w:bCs/>
                                <w:u w:val="dotted"/>
                              </w:rPr>
                              <w:tab/>
                            </w:r>
                            <w:r w:rsidR="00B23CBF" w:rsidRPr="00A25DF1">
                              <w:rPr>
                                <w:b/>
                                <w:bCs/>
                                <w:u w:val="dotted"/>
                              </w:rPr>
                              <w:tab/>
                            </w:r>
                            <w:r w:rsidR="00B23CBF" w:rsidRPr="00A25DF1">
                              <w:rPr>
                                <w:b/>
                                <w:bCs/>
                                <w:u w:val="dotted"/>
                              </w:rPr>
                              <w:tab/>
                            </w:r>
                            <w:r w:rsidR="00B23CBF" w:rsidRPr="00A25DF1">
                              <w:rPr>
                                <w:b/>
                                <w:bCs/>
                                <w:u w:val="dotted"/>
                              </w:rPr>
                              <w:tab/>
                            </w:r>
                            <w:r w:rsidR="00B23CBF" w:rsidRPr="00A25DF1">
                              <w:rPr>
                                <w:b/>
                                <w:bCs/>
                                <w:u w:val="dotted"/>
                              </w:rPr>
                              <w:tab/>
                              <w:t xml:space="preserve">  </w:t>
                            </w:r>
                            <w:r w:rsidR="00B23CBF" w:rsidRPr="00A25DF1">
                              <w:rPr>
                                <w:b/>
                                <w:bCs/>
                                <w:u w:val="double"/>
                              </w:rPr>
                              <w:t xml:space="preserve">             </w:t>
                            </w: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uble"/>
                              </w:rPr>
                              <w:t>Datos del Usuario</w:t>
                            </w:r>
                            <w:r w:rsidRPr="00A25DF1">
                              <w:rPr>
                                <w:b/>
                                <w:bCs/>
                                <w:u w:val="double"/>
                              </w:rPr>
                              <w:t xml:space="preserve">                            </w:t>
                            </w:r>
                          </w:p>
                          <w:p w14:paraId="5E6612E0" w14:textId="75341FD9" w:rsidR="00CA6183" w:rsidRPr="00F55891" w:rsidRDefault="00CA6183" w:rsidP="00B23CBF">
                            <w:pPr>
                              <w:rPr>
                                <w:u w:val="dotted"/>
                              </w:rPr>
                            </w:pP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Nombre: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</w:t>
                            </w:r>
                            <w:r w:rsidR="00B23CBF" w:rsidRPr="00F55891">
                              <w:rPr>
                                <w:u w:val="dotted"/>
                              </w:rPr>
                              <w:t xml:space="preserve">                                                   </w:t>
                            </w:r>
                            <w:r w:rsidRPr="00F55891">
                              <w:rPr>
                                <w:u w:val="dotted"/>
                              </w:rPr>
                              <w:t xml:space="preserve"> </w:t>
                            </w:r>
                            <w:r w:rsidRPr="00F55891">
                              <w:rPr>
                                <w:u w:val="dotted"/>
                              </w:rPr>
                              <w:tab/>
                            </w:r>
                            <w:r w:rsidRPr="00F55891">
                              <w:rPr>
                                <w:u w:val="dotted"/>
                              </w:rPr>
                              <w:tab/>
                            </w:r>
                            <w:r w:rsidR="00B23CBF" w:rsidRPr="00F55891">
                              <w:rPr>
                                <w:u w:val="dotted"/>
                              </w:rPr>
                              <w:t xml:space="preserve">    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Dirección: 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F55891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        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  <w:t xml:space="preserve">                                   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Estado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</w:t>
                            </w:r>
                            <w:r w:rsidR="004818B2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o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Ciudad: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  <w:t xml:space="preserve">                          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Teléfono/Celular </w:t>
                            </w:r>
                            <w:r w:rsidR="004818B2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o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Fijo: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               </w:t>
                            </w:r>
                            <w:r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      </w:t>
                            </w:r>
                            <w:r w:rsidR="00017BF0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                                        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Correo Electrónico:                 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ab/>
                              <w:t xml:space="preserve">                                                       Versión </w:t>
                            </w:r>
                            <w:r w:rsidR="00851788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y Tipo de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Sistema Operativo</w:t>
                            </w:r>
                            <w:r w:rsidR="00851788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>:</w:t>
                            </w:r>
                            <w:r w:rsidR="00B23CBF" w:rsidRPr="00E8775B">
                              <w:rPr>
                                <w:rFonts w:ascii="Times New Roman" w:hAnsi="Times New Roman"/>
                                <w:sz w:val="24"/>
                                <w:szCs w:val="22"/>
                                <w:u w:val="dotted"/>
                              </w:rPr>
                              <w:t xml:space="preserve">  </w:t>
                            </w:r>
                            <w:r w:rsidR="00B23CBF" w:rsidRPr="00F55891">
                              <w:rPr>
                                <w:u w:val="dotted"/>
                              </w:rPr>
                              <w:t xml:space="preserve">    </w:t>
                            </w:r>
                            <w:r w:rsidR="00B23CBF" w:rsidRPr="00F55891">
                              <w:rPr>
                                <w:u w:val="dotted"/>
                              </w:rPr>
                              <w:tab/>
                            </w:r>
                            <w:r w:rsidR="00B23CBF" w:rsidRPr="00F55891">
                              <w:rPr>
                                <w:u w:val="dotted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   </w:t>
                            </w:r>
                            <w:r w:rsidRPr="00F55891">
                              <w:rPr>
                                <w:u w:val="dotted"/>
                              </w:rPr>
                              <w:t xml:space="preserve"> </w:t>
                            </w:r>
                          </w:p>
                          <w:p w14:paraId="36BF8191" w14:textId="677FB8E1" w:rsidR="00017BF0" w:rsidRPr="00E8775B" w:rsidRDefault="00017BF0" w:rsidP="00017BF0">
                            <w:pPr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uble"/>
                              </w:rPr>
                            </w:pP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uble"/>
                              </w:rPr>
                              <w:t>Atención a Usuario</w:t>
                            </w:r>
                            <w:r w:rsidR="006C679D"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2"/>
                                <w:u w:val="double"/>
                              </w:rPr>
                              <w:t>s</w:t>
                            </w:r>
                          </w:p>
                          <w:p w14:paraId="5F187568" w14:textId="34EA15F8" w:rsidR="00017BF0" w:rsidRPr="00E8775B" w:rsidRDefault="00017BF0" w:rsidP="006C67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8775B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QR_Fast_app@outlook.com</w:t>
                            </w:r>
                          </w:p>
                          <w:p w14:paraId="3DF623F2" w14:textId="15793F57" w:rsidR="006C679D" w:rsidRPr="00E8775B" w:rsidRDefault="00933257" w:rsidP="006C679D">
                            <w:pPr>
                              <w:pStyle w:val="Prrafodelista"/>
                              <w:ind w:left="426" w:hanging="142"/>
                              <w:jc w:val="both"/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pict w14:anchorId="3ABA43AB">
                                <v:shape id="Gráfico 4" o:spid="_x0000_i1028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YhrQTT0iikl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">
                                  <v:imagedata r:id="rId8" o:title="" cropbottom="-1012f" cropleft="-13609f" cropright="-15041f"/>
                                </v:shape>
                              </w:pict>
                            </w:r>
                            <w:r w:rsidR="006C679D" w:rsidRPr="00E8775B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C679D" w:rsidRPr="00E8775B">
                              <w:rPr>
                                <w:rFonts w:ascii="Book Antiqua" w:hAnsi="Book Antiqua"/>
                                <w:b/>
                                <w:sz w:val="24"/>
                                <w:szCs w:val="24"/>
                              </w:rPr>
                              <w:t>55-64-98-16-05</w:t>
                            </w:r>
                          </w:p>
                          <w:p w14:paraId="48DCBC0E" w14:textId="77777777" w:rsidR="006C679D" w:rsidRPr="006C679D" w:rsidRDefault="006C679D" w:rsidP="006C679D">
                            <w:pPr>
                              <w:pStyle w:val="Prrafodelista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9ADE3BA" w14:textId="0DA1922B" w:rsidR="00017BF0" w:rsidRPr="00017BF0" w:rsidRDefault="00017BF0" w:rsidP="00017BF0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14:paraId="27C34B2D" w14:textId="77777777" w:rsidR="00CA6183" w:rsidRDefault="00CA6183" w:rsidP="0002426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7CA5" id="Cuadro de texto 37" o:spid="_x0000_s1036" type="#_x0000_t202" style="position:absolute;margin-left:-27.15pt;margin-top:-1.5pt;width:334.85pt;height:529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" fillcolor="white [3201]" strokeweight=".5pt">
                <v:textbox>
                  <w:txbxContent>
                    <w:p w14:paraId="6F118D7A" w14:textId="4EC6139F" w:rsidR="00404194" w:rsidRPr="00E8775B" w:rsidRDefault="00024261" w:rsidP="0002426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72"/>
                          <w:szCs w:val="56"/>
                        </w:rPr>
                      </w:pPr>
                      <w:r w:rsidRPr="00E8775B">
                        <w:rPr>
                          <w:rFonts w:ascii="Book Antiqua" w:hAnsi="Book Antiqua"/>
                          <w:b/>
                          <w:bCs/>
                          <w:sz w:val="72"/>
                          <w:szCs w:val="56"/>
                        </w:rPr>
                        <w:t>QR-Fast</w:t>
                      </w:r>
                    </w:p>
                    <w:p w14:paraId="16B92427" w14:textId="58BF24CE" w:rsidR="00024261" w:rsidRPr="00E8775B" w:rsidRDefault="00024261" w:rsidP="00024261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6"/>
                          <w:szCs w:val="32"/>
                        </w:rPr>
                      </w:pPr>
                      <w:r w:rsidRPr="00E8775B">
                        <w:rPr>
                          <w:rFonts w:ascii="Book Antiqua" w:hAnsi="Book Antiqua"/>
                          <w:b/>
                          <w:bCs/>
                          <w:sz w:val="36"/>
                          <w:szCs w:val="32"/>
                        </w:rPr>
                        <w:t>Póliza de Gara</w:t>
                      </w:r>
                      <w:r w:rsidR="00017BF0" w:rsidRPr="00E8775B">
                        <w:rPr>
                          <w:rFonts w:ascii="Book Antiqua" w:hAnsi="Book Antiqua"/>
                          <w:b/>
                          <w:bCs/>
                          <w:sz w:val="36"/>
                          <w:szCs w:val="32"/>
                        </w:rPr>
                        <w:t>n</w:t>
                      </w:r>
                      <w:r w:rsidRPr="00E8775B">
                        <w:rPr>
                          <w:rFonts w:ascii="Book Antiqua" w:hAnsi="Book Antiqua"/>
                          <w:b/>
                          <w:bCs/>
                          <w:sz w:val="36"/>
                          <w:szCs w:val="32"/>
                        </w:rPr>
                        <w:t>tía</w:t>
                      </w:r>
                    </w:p>
                    <w:p w14:paraId="2097FA91" w14:textId="06F733D5" w:rsidR="00024261" w:rsidRPr="00017BF0" w:rsidRDefault="00024261" w:rsidP="00024261">
                      <w:pPr>
                        <w:jc w:val="both"/>
                        <w:rPr>
                          <w:rFonts w:ascii="Times New Roman" w:hAnsi="Times New Roman"/>
                        </w:rPr>
                      </w:pPr>
                      <w:r w:rsidRPr="00017BF0">
                        <w:rPr>
                          <w:rFonts w:ascii="Times New Roman" w:hAnsi="Times New Roman"/>
                        </w:rPr>
                        <w:t>La presente Póliza Garantiza que dicha herramienta de software (App Móvil), por el término de X año, en todas partes y mano de obra, contra cualqu</w:t>
                      </w:r>
                      <w:r w:rsidR="00017BF0">
                        <w:rPr>
                          <w:rFonts w:ascii="Times New Roman" w:hAnsi="Times New Roman"/>
                        </w:rPr>
                        <w:t>i</w:t>
                      </w:r>
                      <w:r w:rsidRPr="00017BF0">
                        <w:rPr>
                          <w:rFonts w:ascii="Times New Roman" w:hAnsi="Times New Roman"/>
                        </w:rPr>
                        <w:t>er defecto de programación, diseño y funcionamiento, respectivamente.</w:t>
                      </w:r>
                    </w:p>
                    <w:p w14:paraId="00DDA70D" w14:textId="18B75894" w:rsidR="00CA6183" w:rsidRPr="00017BF0" w:rsidRDefault="00024261" w:rsidP="00024261">
                      <w:pPr>
                        <w:jc w:val="both"/>
                        <w:rPr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017BF0">
                        <w:rPr>
                          <w:rFonts w:ascii="Times New Roman" w:hAnsi="Times New Roman"/>
                          <w:b/>
                          <w:bCs/>
                        </w:rPr>
                        <w:t>FELICITACIONES:</w:t>
                      </w:r>
                      <w:r w:rsidRPr="00017BF0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La Herramienta de Software (App Móvil), que acaba de </w:t>
                      </w:r>
                      <w:r w:rsidR="004818B2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>adquirir</w:t>
                      </w:r>
                      <w:r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, mediante su descarga ha sido programado, y diseñado, con diversos entornos, herramientas y sistemas de programación de código abierto y sometido a diversas pruebas </w:t>
                      </w:r>
                      <w:r w:rsidR="00CA6183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para comprobar, corroborar y corregir posibles errores, para </w:t>
                      </w:r>
                      <w:r w:rsidR="004818B2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>ofrecerle</w:t>
                      </w:r>
                      <w:r w:rsidR="00CA6183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 a usted una herramienta m</w:t>
                      </w:r>
                      <w:r w:rsidR="006C679D">
                        <w:rPr>
                          <w:rFonts w:ascii="Times New Roman" w:hAnsi="Times New Roman"/>
                          <w:sz w:val="20"/>
                          <w:szCs w:val="18"/>
                        </w:rPr>
                        <w:t>ó</w:t>
                      </w:r>
                      <w:r w:rsidR="00CA6183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>vil de calidad.</w:t>
                      </w:r>
                      <w:r w:rsidR="00B23CBF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     </w:t>
                      </w:r>
                      <w:r w:rsidR="00CA6183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Recomendamos leer </w:t>
                      </w:r>
                      <w:r w:rsidR="004818B2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>cuidadosa y lentamente</w:t>
                      </w:r>
                      <w:r w:rsidR="00CA6183" w:rsidRPr="00017BF0">
                        <w:rPr>
                          <w:rFonts w:ascii="Times New Roman" w:hAnsi="Times New Roman"/>
                          <w:sz w:val="20"/>
                          <w:szCs w:val="18"/>
                        </w:rPr>
                        <w:t xml:space="preserve"> el manual de usuario, el cual indica con claridad el plazo de vigencia de dicha garantía antes de utilizar su nueva App Móvil.</w:t>
                      </w:r>
                    </w:p>
                    <w:p w14:paraId="4F60F45E" w14:textId="6896DA7A" w:rsidR="00CA6183" w:rsidRPr="00E8775B" w:rsidRDefault="00CA6183" w:rsidP="00024261">
                      <w:pPr>
                        <w:jc w:val="both"/>
                        <w:rPr>
                          <w:rFonts w:ascii="Book Antiqua" w:hAnsi="Book Antiqua"/>
                        </w:rPr>
                      </w:pPr>
                      <w:r w:rsidRPr="00E8775B">
                        <w:rPr>
                          <w:rFonts w:ascii="Book Antiqua" w:hAnsi="Book Antiqua"/>
                          <w:b/>
                          <w:bCs/>
                        </w:rPr>
                        <w:t>Condicio</w:t>
                      </w:r>
                      <w:r w:rsidR="00017BF0" w:rsidRPr="00E8775B">
                        <w:rPr>
                          <w:rFonts w:ascii="Book Antiqua" w:hAnsi="Book Antiqua"/>
                          <w:b/>
                          <w:bCs/>
                        </w:rPr>
                        <w:t>n</w:t>
                      </w:r>
                      <w:r w:rsidRPr="00E8775B">
                        <w:rPr>
                          <w:rFonts w:ascii="Book Antiqua" w:hAnsi="Book Antiqua"/>
                          <w:b/>
                          <w:bCs/>
                        </w:rPr>
                        <w:t xml:space="preserve">es </w:t>
                      </w:r>
                      <w:r w:rsidR="00017BF0" w:rsidRPr="00E8775B">
                        <w:rPr>
                          <w:rFonts w:ascii="Book Antiqua" w:hAnsi="Book Antiqua"/>
                          <w:b/>
                          <w:bCs/>
                        </w:rPr>
                        <w:t>p</w:t>
                      </w:r>
                      <w:r w:rsidRPr="00E8775B">
                        <w:rPr>
                          <w:rFonts w:ascii="Book Antiqua" w:hAnsi="Book Antiqua"/>
                          <w:b/>
                          <w:bCs/>
                        </w:rPr>
                        <w:t>ara hacer válida la PÓLIZA DE GARANTÍA</w:t>
                      </w:r>
                      <w:r w:rsidRPr="00E8775B">
                        <w:rPr>
                          <w:rFonts w:ascii="Book Antiqua" w:hAnsi="Book Antiqua"/>
                        </w:rPr>
                        <w:t>:</w:t>
                      </w:r>
                    </w:p>
                    <w:p w14:paraId="0202C305" w14:textId="46BDC700" w:rsidR="00CA6183" w:rsidRPr="00017BF0" w:rsidRDefault="00CA6183" w:rsidP="00024261">
                      <w:pPr>
                        <w:jc w:val="both"/>
                        <w:rPr>
                          <w:sz w:val="18"/>
                          <w:szCs w:val="16"/>
                        </w:rPr>
                      </w:pPr>
                      <w:r w:rsidRPr="00122944">
                        <w:rPr>
                          <w:b/>
                          <w:bCs/>
                          <w:sz w:val="18"/>
                          <w:szCs w:val="16"/>
                        </w:rPr>
                        <w:t>*</w:t>
                      </w:r>
                      <w:r w:rsidR="006C679D">
                        <w:rPr>
                          <w:sz w:val="18"/>
                          <w:szCs w:val="16"/>
                        </w:rPr>
                        <w:t xml:space="preserve">Deberá enviar esta tarjeta. En caso de no estar fechada </w:t>
                      </w:r>
                      <w:proofErr w:type="spellStart"/>
                      <w:r w:rsidR="006C679D">
                        <w:rPr>
                          <w:sz w:val="18"/>
                          <w:szCs w:val="16"/>
                        </w:rPr>
                        <w:t>ó</w:t>
                      </w:r>
                      <w:proofErr w:type="spellEnd"/>
                      <w:r w:rsidR="006C679D">
                        <w:rPr>
                          <w:sz w:val="18"/>
                          <w:szCs w:val="16"/>
                        </w:rPr>
                        <w:t xml:space="preserve"> sellada al momento de la descarga, deberá ser acompañada de la factura de dicha descarga de la App.</w:t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</w:r>
                      <w:r w:rsidR="00122944">
                        <w:rPr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  <w:r w:rsidRPr="00122944">
                        <w:rPr>
                          <w:b/>
                          <w:bCs/>
                          <w:sz w:val="18"/>
                          <w:szCs w:val="16"/>
                        </w:rPr>
                        <w:t>*</w:t>
                      </w:r>
                      <w:r w:rsidR="006C679D">
                        <w:rPr>
                          <w:sz w:val="18"/>
                          <w:szCs w:val="16"/>
                        </w:rPr>
                        <w:t xml:space="preserve">Si la App Móvil, después de </w:t>
                      </w:r>
                      <w:r w:rsidR="004818B2">
                        <w:rPr>
                          <w:sz w:val="18"/>
                          <w:szCs w:val="16"/>
                        </w:rPr>
                        <w:t>descargar</w:t>
                      </w:r>
                      <w:r w:rsidR="006C679D">
                        <w:rPr>
                          <w:sz w:val="18"/>
                          <w:szCs w:val="16"/>
                        </w:rPr>
                        <w:t xml:space="preserve"> y seguir todas las instrucciones y modos de uso del manual de usuario no funciona correctamente, comuníquese de </w:t>
                      </w:r>
                      <w:r w:rsidR="004818B2">
                        <w:rPr>
                          <w:sz w:val="18"/>
                          <w:szCs w:val="16"/>
                        </w:rPr>
                        <w:t>inmediato</w:t>
                      </w:r>
                      <w:r w:rsidR="006C679D">
                        <w:rPr>
                          <w:sz w:val="18"/>
                          <w:szCs w:val="16"/>
                        </w:rPr>
                        <w:t xml:space="preserve"> a nuestro número </w:t>
                      </w:r>
                      <w:r w:rsidR="004818B2">
                        <w:rPr>
                          <w:sz w:val="18"/>
                          <w:szCs w:val="16"/>
                        </w:rPr>
                        <w:t>o</w:t>
                      </w:r>
                      <w:r w:rsidR="006C679D">
                        <w:rPr>
                          <w:sz w:val="18"/>
                          <w:szCs w:val="16"/>
                        </w:rPr>
                        <w:t xml:space="preserve"> correo electrónico de atención </w:t>
                      </w:r>
                      <w:proofErr w:type="spellStart"/>
                      <w:r w:rsidR="006C679D">
                        <w:rPr>
                          <w:sz w:val="18"/>
                          <w:szCs w:val="16"/>
                        </w:rPr>
                        <w:t>a</w:t>
                      </w:r>
                      <w:proofErr w:type="spellEnd"/>
                      <w:r w:rsidR="006C679D">
                        <w:rPr>
                          <w:sz w:val="18"/>
                          <w:szCs w:val="16"/>
                        </w:rPr>
                        <w:t xml:space="preserve"> usuario.</w:t>
                      </w:r>
                    </w:p>
                    <w:p w14:paraId="245A57D2" w14:textId="38039BDF" w:rsidR="00CA6183" w:rsidRPr="00A25DF1" w:rsidRDefault="00017BF0" w:rsidP="00024261">
                      <w:pPr>
                        <w:jc w:val="both"/>
                        <w:rPr>
                          <w:b/>
                          <w:bCs/>
                          <w:u w:val="double"/>
                        </w:rPr>
                      </w:pPr>
                      <w:bookmarkStart w:id="7" w:name="_Hlk61192089"/>
                      <w:r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tted"/>
                        </w:rPr>
                        <w:t>Ficha de Garantía</w:t>
                      </w:r>
                      <w:bookmarkEnd w:id="7"/>
                      <w:r w:rsidR="00B23CBF"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tted"/>
                        </w:rPr>
                        <w:t xml:space="preserve"> </w:t>
                      </w:r>
                      <w:r w:rsidR="00B23CBF" w:rsidRPr="00A25DF1">
                        <w:rPr>
                          <w:b/>
                          <w:bCs/>
                          <w:u w:val="dotted"/>
                        </w:rPr>
                        <w:tab/>
                      </w:r>
                      <w:r w:rsidR="00B23CBF" w:rsidRPr="00A25DF1">
                        <w:rPr>
                          <w:b/>
                          <w:bCs/>
                          <w:u w:val="dotted"/>
                        </w:rPr>
                        <w:tab/>
                      </w:r>
                      <w:r w:rsidR="00B23CBF" w:rsidRPr="00A25DF1">
                        <w:rPr>
                          <w:b/>
                          <w:bCs/>
                          <w:u w:val="dotted"/>
                        </w:rPr>
                        <w:tab/>
                      </w:r>
                      <w:r w:rsidR="00B23CBF" w:rsidRPr="00A25DF1">
                        <w:rPr>
                          <w:b/>
                          <w:bCs/>
                          <w:u w:val="dotted"/>
                        </w:rPr>
                        <w:tab/>
                      </w:r>
                      <w:r w:rsidR="00B23CBF" w:rsidRPr="00A25DF1">
                        <w:rPr>
                          <w:b/>
                          <w:bCs/>
                          <w:u w:val="dotted"/>
                        </w:rPr>
                        <w:tab/>
                        <w:t xml:space="preserve">  </w:t>
                      </w:r>
                      <w:r w:rsidR="00B23CBF" w:rsidRPr="00A25DF1">
                        <w:rPr>
                          <w:b/>
                          <w:bCs/>
                          <w:u w:val="double"/>
                        </w:rPr>
                        <w:t xml:space="preserve">             </w:t>
                      </w:r>
                      <w:r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uble"/>
                        </w:rPr>
                        <w:t>Datos del Usuario</w:t>
                      </w:r>
                      <w:r w:rsidRPr="00A25DF1">
                        <w:rPr>
                          <w:b/>
                          <w:bCs/>
                          <w:u w:val="double"/>
                        </w:rPr>
                        <w:t xml:space="preserve">                            </w:t>
                      </w:r>
                    </w:p>
                    <w:p w14:paraId="5E6612E0" w14:textId="75341FD9" w:rsidR="00CA6183" w:rsidRPr="00F55891" w:rsidRDefault="00CA6183" w:rsidP="00B23CBF">
                      <w:pPr>
                        <w:rPr>
                          <w:u w:val="dotted"/>
                        </w:rPr>
                      </w:pP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Nombre: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</w:t>
                      </w:r>
                      <w:r w:rsidR="00B23CBF" w:rsidRPr="00F55891">
                        <w:rPr>
                          <w:u w:val="dotted"/>
                        </w:rPr>
                        <w:t xml:space="preserve">                                                   </w:t>
                      </w:r>
                      <w:r w:rsidRPr="00F55891">
                        <w:rPr>
                          <w:u w:val="dotted"/>
                        </w:rPr>
                        <w:t xml:space="preserve"> </w:t>
                      </w:r>
                      <w:r w:rsidRPr="00F55891">
                        <w:rPr>
                          <w:u w:val="dotted"/>
                        </w:rPr>
                        <w:tab/>
                      </w:r>
                      <w:r w:rsidRPr="00F55891">
                        <w:rPr>
                          <w:u w:val="dotted"/>
                        </w:rPr>
                        <w:tab/>
                      </w:r>
                      <w:r w:rsidR="00B23CBF" w:rsidRPr="00F55891">
                        <w:rPr>
                          <w:u w:val="dotted"/>
                        </w:rPr>
                        <w:t xml:space="preserve">    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Dirección: 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F55891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        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  <w:t xml:space="preserve">                                   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Estado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</w:t>
                      </w:r>
                      <w:r w:rsidR="004818B2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o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Ciudad: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  <w:t xml:space="preserve">                          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Teléfono/Celular </w:t>
                      </w:r>
                      <w:r w:rsidR="004818B2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o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Fijo: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               </w:t>
                      </w:r>
                      <w:r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      </w:t>
                      </w:r>
                      <w:r w:rsidR="00017BF0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                                        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Correo Electrónico:                 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ab/>
                        <w:t xml:space="preserve">                                                       Versión </w:t>
                      </w:r>
                      <w:r w:rsidR="00851788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y Tipo de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Sistema Operativo</w:t>
                      </w:r>
                      <w:r w:rsidR="00851788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>:</w:t>
                      </w:r>
                      <w:r w:rsidR="00B23CBF" w:rsidRPr="00E8775B">
                        <w:rPr>
                          <w:rFonts w:ascii="Times New Roman" w:hAnsi="Times New Roman"/>
                          <w:sz w:val="24"/>
                          <w:szCs w:val="22"/>
                          <w:u w:val="dotted"/>
                        </w:rPr>
                        <w:t xml:space="preserve">  </w:t>
                      </w:r>
                      <w:r w:rsidR="00B23CBF" w:rsidRPr="00F55891">
                        <w:rPr>
                          <w:u w:val="dotted"/>
                        </w:rPr>
                        <w:t xml:space="preserve">    </w:t>
                      </w:r>
                      <w:r w:rsidR="00B23CBF" w:rsidRPr="00F55891">
                        <w:rPr>
                          <w:u w:val="dotted"/>
                        </w:rPr>
                        <w:tab/>
                      </w:r>
                      <w:r w:rsidR="00B23CBF" w:rsidRPr="00F55891">
                        <w:rPr>
                          <w:u w:val="dotted"/>
                        </w:rPr>
                        <w:tab/>
                        <w:t xml:space="preserve">                                                                                                                                                                                             </w:t>
                      </w:r>
                      <w:r w:rsidRPr="00F55891">
                        <w:rPr>
                          <w:u w:val="dotted"/>
                        </w:rPr>
                        <w:t xml:space="preserve"> </w:t>
                      </w:r>
                    </w:p>
                    <w:p w14:paraId="36BF8191" w14:textId="677FB8E1" w:rsidR="00017BF0" w:rsidRPr="00E8775B" w:rsidRDefault="00017BF0" w:rsidP="00017BF0">
                      <w:pPr>
                        <w:jc w:val="both"/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uble"/>
                        </w:rPr>
                      </w:pPr>
                      <w:r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uble"/>
                        </w:rPr>
                        <w:t>Atención a Usuario</w:t>
                      </w:r>
                      <w:r w:rsidR="006C679D"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2"/>
                          <w:u w:val="double"/>
                        </w:rPr>
                        <w:t>s</w:t>
                      </w:r>
                    </w:p>
                    <w:p w14:paraId="5F187568" w14:textId="34EA15F8" w:rsidR="00017BF0" w:rsidRPr="00E8775B" w:rsidRDefault="00017BF0" w:rsidP="006C67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E8775B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  <w:lang w:val="es-MX"/>
                        </w:rPr>
                        <w:t>QR_Fast_app@outlook.com</w:t>
                      </w:r>
                    </w:p>
                    <w:p w14:paraId="3DF623F2" w14:textId="15793F57" w:rsidR="006C679D" w:rsidRPr="00E8775B" w:rsidRDefault="00BA19B5" w:rsidP="006C679D">
                      <w:pPr>
                        <w:pStyle w:val="Prrafodelista"/>
                        <w:ind w:left="426" w:hanging="142"/>
                        <w:jc w:val="both"/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sz w:val="24"/>
                          <w:szCs w:val="24"/>
                        </w:rPr>
                        <w:pict w14:anchorId="3ABA43AB">
                          <v:shape id="Gráfico 4" o:spid="_x0000_i1035" type="#_x0000_t75" style="width:15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YhrQTT0iikl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">
                            <v:imagedata r:id="rId28" o:title="" cropbottom="-1012f" cropleft="-13609f" cropright="-15041f"/>
                          </v:shape>
                        </w:pict>
                      </w:r>
                      <w:r w:rsidR="006C679D" w:rsidRPr="00E8775B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  </w:t>
                      </w:r>
                      <w:r w:rsidR="006C679D" w:rsidRPr="00E8775B">
                        <w:rPr>
                          <w:rFonts w:ascii="Book Antiqua" w:hAnsi="Book Antiqua"/>
                          <w:b/>
                          <w:sz w:val="24"/>
                          <w:szCs w:val="24"/>
                        </w:rPr>
                        <w:t>55-64-98-16-05</w:t>
                      </w:r>
                    </w:p>
                    <w:p w14:paraId="48DCBC0E" w14:textId="77777777" w:rsidR="006C679D" w:rsidRPr="006C679D" w:rsidRDefault="006C679D" w:rsidP="006C679D">
                      <w:pPr>
                        <w:pStyle w:val="Prrafodelista"/>
                        <w:jc w:val="both"/>
                        <w:rPr>
                          <w:b/>
                          <w:bCs/>
                        </w:rPr>
                      </w:pPr>
                    </w:p>
                    <w:p w14:paraId="49ADE3BA" w14:textId="0DA1922B" w:rsidR="00017BF0" w:rsidRPr="00017BF0" w:rsidRDefault="00017BF0" w:rsidP="00017BF0">
                      <w:pPr>
                        <w:jc w:val="both"/>
                        <w:rPr>
                          <w:b/>
                        </w:rPr>
                      </w:pPr>
                    </w:p>
                    <w:p w14:paraId="27C34B2D" w14:textId="77777777" w:rsidR="00CA6183" w:rsidRDefault="00CA6183" w:rsidP="0002426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2944">
        <w:rPr>
          <w:noProof/>
        </w:rPr>
        <w:drawing>
          <wp:anchor distT="0" distB="0" distL="114300" distR="114300" simplePos="0" relativeHeight="251724800" behindDoc="0" locked="0" layoutInCell="1" allowOverlap="1" wp14:anchorId="2E73C9CE" wp14:editId="6E1FD558">
            <wp:simplePos x="0" y="0"/>
            <wp:positionH relativeFrom="margin">
              <wp:posOffset>3027308</wp:posOffset>
            </wp:positionH>
            <wp:positionV relativeFrom="paragraph">
              <wp:posOffset>84994</wp:posOffset>
            </wp:positionV>
            <wp:extent cx="565262" cy="828135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62" cy="8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sectPr w:rsidR="00AC612B" w:rsidRPr="007F6A6E" w:rsidSect="00404194">
      <w:footerReference w:type="even" r:id="rId30"/>
      <w:footerReference w:type="default" r:id="rId31"/>
      <w:type w:val="oddPage"/>
      <w:pgSz w:w="8419" w:h="11906" w:orient="landscape" w:code="9"/>
      <w:pgMar w:top="709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BCAD1" w14:textId="77777777" w:rsidR="00933257" w:rsidRDefault="00933257" w:rsidP="00B8645F">
      <w:pPr>
        <w:spacing w:after="0"/>
      </w:pPr>
      <w:r>
        <w:separator/>
      </w:r>
    </w:p>
  </w:endnote>
  <w:endnote w:type="continuationSeparator" w:id="0">
    <w:p w14:paraId="290F0C98" w14:textId="77777777" w:rsidR="00933257" w:rsidRDefault="00933257" w:rsidP="00B86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7D4A" w14:textId="1DDA9CC1" w:rsidR="000221CB" w:rsidRDefault="000221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E849C" w14:textId="132F2C76" w:rsidR="00477624" w:rsidRDefault="00477624" w:rsidP="0022764D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0DFA" w14:textId="77777777" w:rsidR="00933257" w:rsidRDefault="00933257" w:rsidP="00B8645F">
      <w:pPr>
        <w:spacing w:after="0"/>
      </w:pPr>
      <w:r>
        <w:separator/>
      </w:r>
    </w:p>
  </w:footnote>
  <w:footnote w:type="continuationSeparator" w:id="0">
    <w:p w14:paraId="7CC89CEE" w14:textId="77777777" w:rsidR="00933257" w:rsidRDefault="00933257" w:rsidP="00B864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5" type="#_x0000_t75" alt="Correo electrónico con relleno sólido" style="width:1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" o:bullet="t">
        <v:imagedata r:id="rId1" o:title=""/>
        <o:lock v:ext="edit" aspectratio="f"/>
      </v:shape>
    </w:pict>
  </w:numPicBullet>
  <w:numPicBullet w:numPicBulletId="1">
    <w:pict>
      <v:shape id="_x0000_i1376" type="#_x0000_t75" style="width:9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" o:bullet="t">
        <v:imagedata r:id="rId2" o:title="" cropbottom="-1012f" cropleft="-13609f" cropright="-15041f"/>
      </v:shape>
    </w:pict>
  </w:numPicBullet>
  <w:abstractNum w:abstractNumId="0" w15:restartNumberingAfterBreak="0">
    <w:nsid w:val="10617CD9"/>
    <w:multiLevelType w:val="hybridMultilevel"/>
    <w:tmpl w:val="AB8CC894"/>
    <w:lvl w:ilvl="0" w:tplc="7B32D3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4B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10BB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0CB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DC51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A41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0AA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BC93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0044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E"/>
    <w:rsid w:val="000002DB"/>
    <w:rsid w:val="00002DD0"/>
    <w:rsid w:val="000068EE"/>
    <w:rsid w:val="00010610"/>
    <w:rsid w:val="00015741"/>
    <w:rsid w:val="00016488"/>
    <w:rsid w:val="00017531"/>
    <w:rsid w:val="00017BF0"/>
    <w:rsid w:val="000221CB"/>
    <w:rsid w:val="00024261"/>
    <w:rsid w:val="000314AA"/>
    <w:rsid w:val="000327AE"/>
    <w:rsid w:val="000353B9"/>
    <w:rsid w:val="0005569E"/>
    <w:rsid w:val="0007402C"/>
    <w:rsid w:val="000751CA"/>
    <w:rsid w:val="00091486"/>
    <w:rsid w:val="000A39C2"/>
    <w:rsid w:val="000A7488"/>
    <w:rsid w:val="000A7ED3"/>
    <w:rsid w:val="000B0161"/>
    <w:rsid w:val="000B07A9"/>
    <w:rsid w:val="000B31E5"/>
    <w:rsid w:val="000C45B8"/>
    <w:rsid w:val="000E20CC"/>
    <w:rsid w:val="000E42B0"/>
    <w:rsid w:val="000E4459"/>
    <w:rsid w:val="000F1BAD"/>
    <w:rsid w:val="000F4F09"/>
    <w:rsid w:val="00111383"/>
    <w:rsid w:val="00120365"/>
    <w:rsid w:val="00122944"/>
    <w:rsid w:val="001308D8"/>
    <w:rsid w:val="00171409"/>
    <w:rsid w:val="0017176A"/>
    <w:rsid w:val="0018040B"/>
    <w:rsid w:val="0018247C"/>
    <w:rsid w:val="001830F0"/>
    <w:rsid w:val="001B4AAF"/>
    <w:rsid w:val="001C4837"/>
    <w:rsid w:val="001D265C"/>
    <w:rsid w:val="001D40E7"/>
    <w:rsid w:val="001D4F1D"/>
    <w:rsid w:val="001E10A8"/>
    <w:rsid w:val="001E437C"/>
    <w:rsid w:val="001F307A"/>
    <w:rsid w:val="001F3682"/>
    <w:rsid w:val="00210F45"/>
    <w:rsid w:val="00211BE4"/>
    <w:rsid w:val="00225D76"/>
    <w:rsid w:val="0022764D"/>
    <w:rsid w:val="00251CD3"/>
    <w:rsid w:val="00255252"/>
    <w:rsid w:val="002619A0"/>
    <w:rsid w:val="00276F66"/>
    <w:rsid w:val="0028152A"/>
    <w:rsid w:val="00281A33"/>
    <w:rsid w:val="002919EA"/>
    <w:rsid w:val="00295522"/>
    <w:rsid w:val="002B2E9F"/>
    <w:rsid w:val="002C0C4F"/>
    <w:rsid w:val="002E29A0"/>
    <w:rsid w:val="002F59EC"/>
    <w:rsid w:val="00303386"/>
    <w:rsid w:val="00320139"/>
    <w:rsid w:val="0033256C"/>
    <w:rsid w:val="00347D0F"/>
    <w:rsid w:val="00357D6F"/>
    <w:rsid w:val="003640C2"/>
    <w:rsid w:val="003708FE"/>
    <w:rsid w:val="00380BA4"/>
    <w:rsid w:val="003A0FD1"/>
    <w:rsid w:val="003A7E62"/>
    <w:rsid w:val="003B408A"/>
    <w:rsid w:val="003B425F"/>
    <w:rsid w:val="003B4976"/>
    <w:rsid w:val="003B5D73"/>
    <w:rsid w:val="003D1265"/>
    <w:rsid w:val="003E4767"/>
    <w:rsid w:val="003E7BC3"/>
    <w:rsid w:val="003F0235"/>
    <w:rsid w:val="00404194"/>
    <w:rsid w:val="00405904"/>
    <w:rsid w:val="0041147B"/>
    <w:rsid w:val="004341E4"/>
    <w:rsid w:val="00453ADA"/>
    <w:rsid w:val="00473EFB"/>
    <w:rsid w:val="00477624"/>
    <w:rsid w:val="004818B2"/>
    <w:rsid w:val="004944F7"/>
    <w:rsid w:val="004946C8"/>
    <w:rsid w:val="004A0C53"/>
    <w:rsid w:val="004F050C"/>
    <w:rsid w:val="004F4DFD"/>
    <w:rsid w:val="00505FF9"/>
    <w:rsid w:val="00511AC1"/>
    <w:rsid w:val="00511ADE"/>
    <w:rsid w:val="00511C7C"/>
    <w:rsid w:val="00515F0D"/>
    <w:rsid w:val="00526616"/>
    <w:rsid w:val="00535C1A"/>
    <w:rsid w:val="00542587"/>
    <w:rsid w:val="00544E99"/>
    <w:rsid w:val="00562592"/>
    <w:rsid w:val="005642BB"/>
    <w:rsid w:val="00564636"/>
    <w:rsid w:val="00573597"/>
    <w:rsid w:val="00574218"/>
    <w:rsid w:val="00576B01"/>
    <w:rsid w:val="00582911"/>
    <w:rsid w:val="00587123"/>
    <w:rsid w:val="005A5735"/>
    <w:rsid w:val="005A6087"/>
    <w:rsid w:val="005C2359"/>
    <w:rsid w:val="005C5416"/>
    <w:rsid w:val="005E1570"/>
    <w:rsid w:val="005F10F8"/>
    <w:rsid w:val="005F54D3"/>
    <w:rsid w:val="005F5967"/>
    <w:rsid w:val="006014B5"/>
    <w:rsid w:val="00605FAE"/>
    <w:rsid w:val="00611327"/>
    <w:rsid w:val="00614FD9"/>
    <w:rsid w:val="00622F1D"/>
    <w:rsid w:val="00624DE9"/>
    <w:rsid w:val="006327C6"/>
    <w:rsid w:val="00644CB2"/>
    <w:rsid w:val="00665970"/>
    <w:rsid w:val="00685CDE"/>
    <w:rsid w:val="006870AF"/>
    <w:rsid w:val="006A429A"/>
    <w:rsid w:val="006B5E1C"/>
    <w:rsid w:val="006C362B"/>
    <w:rsid w:val="006C679D"/>
    <w:rsid w:val="006C7C4E"/>
    <w:rsid w:val="006D4A29"/>
    <w:rsid w:val="006D5BF0"/>
    <w:rsid w:val="006D77FE"/>
    <w:rsid w:val="006D7D64"/>
    <w:rsid w:val="006E0ACB"/>
    <w:rsid w:val="006E1050"/>
    <w:rsid w:val="006E2040"/>
    <w:rsid w:val="006F470F"/>
    <w:rsid w:val="0071058F"/>
    <w:rsid w:val="007113C1"/>
    <w:rsid w:val="00737B23"/>
    <w:rsid w:val="00744EE0"/>
    <w:rsid w:val="00750F20"/>
    <w:rsid w:val="0075472F"/>
    <w:rsid w:val="0077528F"/>
    <w:rsid w:val="007856DD"/>
    <w:rsid w:val="00787C43"/>
    <w:rsid w:val="00793F93"/>
    <w:rsid w:val="007A5229"/>
    <w:rsid w:val="007C335E"/>
    <w:rsid w:val="007C3E58"/>
    <w:rsid w:val="007C57DD"/>
    <w:rsid w:val="007D2F22"/>
    <w:rsid w:val="007E0A2B"/>
    <w:rsid w:val="007E2345"/>
    <w:rsid w:val="007E55CE"/>
    <w:rsid w:val="007E7AD9"/>
    <w:rsid w:val="007F0CB5"/>
    <w:rsid w:val="007F68B6"/>
    <w:rsid w:val="007F6A6E"/>
    <w:rsid w:val="00812DBF"/>
    <w:rsid w:val="0082181D"/>
    <w:rsid w:val="008228F1"/>
    <w:rsid w:val="00843C57"/>
    <w:rsid w:val="008465DD"/>
    <w:rsid w:val="00851788"/>
    <w:rsid w:val="008640D7"/>
    <w:rsid w:val="00867656"/>
    <w:rsid w:val="00874F0F"/>
    <w:rsid w:val="00881E6A"/>
    <w:rsid w:val="0088568C"/>
    <w:rsid w:val="00896C4B"/>
    <w:rsid w:val="008A0145"/>
    <w:rsid w:val="008B27D8"/>
    <w:rsid w:val="008C365F"/>
    <w:rsid w:val="008C66CF"/>
    <w:rsid w:val="008C6B06"/>
    <w:rsid w:val="008E21B4"/>
    <w:rsid w:val="008E765B"/>
    <w:rsid w:val="008F7C91"/>
    <w:rsid w:val="00900041"/>
    <w:rsid w:val="00905346"/>
    <w:rsid w:val="00910B31"/>
    <w:rsid w:val="00917F72"/>
    <w:rsid w:val="00933257"/>
    <w:rsid w:val="00934309"/>
    <w:rsid w:val="00936010"/>
    <w:rsid w:val="00940E36"/>
    <w:rsid w:val="00955AF2"/>
    <w:rsid w:val="009563A2"/>
    <w:rsid w:val="00973C1A"/>
    <w:rsid w:val="00975CBD"/>
    <w:rsid w:val="00980581"/>
    <w:rsid w:val="009845D4"/>
    <w:rsid w:val="009A06EA"/>
    <w:rsid w:val="009A1509"/>
    <w:rsid w:val="009A4757"/>
    <w:rsid w:val="009B1BF9"/>
    <w:rsid w:val="009B4644"/>
    <w:rsid w:val="009C5A9C"/>
    <w:rsid w:val="009C63F2"/>
    <w:rsid w:val="009D59C9"/>
    <w:rsid w:val="009E3924"/>
    <w:rsid w:val="00A0625D"/>
    <w:rsid w:val="00A11CBB"/>
    <w:rsid w:val="00A16C1D"/>
    <w:rsid w:val="00A20088"/>
    <w:rsid w:val="00A22FD2"/>
    <w:rsid w:val="00A25DF1"/>
    <w:rsid w:val="00A35038"/>
    <w:rsid w:val="00A51DD4"/>
    <w:rsid w:val="00A53FE5"/>
    <w:rsid w:val="00A81A81"/>
    <w:rsid w:val="00AA6259"/>
    <w:rsid w:val="00AA6849"/>
    <w:rsid w:val="00AA6BD8"/>
    <w:rsid w:val="00AA7204"/>
    <w:rsid w:val="00AB1C9D"/>
    <w:rsid w:val="00AB7767"/>
    <w:rsid w:val="00AC0A73"/>
    <w:rsid w:val="00AC612B"/>
    <w:rsid w:val="00AD29B1"/>
    <w:rsid w:val="00AD714C"/>
    <w:rsid w:val="00AE1EE2"/>
    <w:rsid w:val="00AF5FBA"/>
    <w:rsid w:val="00B104ED"/>
    <w:rsid w:val="00B16DA7"/>
    <w:rsid w:val="00B203EA"/>
    <w:rsid w:val="00B23CBF"/>
    <w:rsid w:val="00B421CC"/>
    <w:rsid w:val="00B45028"/>
    <w:rsid w:val="00B524CA"/>
    <w:rsid w:val="00B5322B"/>
    <w:rsid w:val="00B66B9A"/>
    <w:rsid w:val="00B71C24"/>
    <w:rsid w:val="00B7276F"/>
    <w:rsid w:val="00B729D6"/>
    <w:rsid w:val="00B80A41"/>
    <w:rsid w:val="00B826EB"/>
    <w:rsid w:val="00B8645F"/>
    <w:rsid w:val="00BA125F"/>
    <w:rsid w:val="00BA19B5"/>
    <w:rsid w:val="00BA6CE4"/>
    <w:rsid w:val="00BB1BDC"/>
    <w:rsid w:val="00BB7E9E"/>
    <w:rsid w:val="00BB7F9C"/>
    <w:rsid w:val="00BC1C39"/>
    <w:rsid w:val="00BC25A8"/>
    <w:rsid w:val="00BC7562"/>
    <w:rsid w:val="00BE2161"/>
    <w:rsid w:val="00BF025F"/>
    <w:rsid w:val="00BF33C0"/>
    <w:rsid w:val="00BF4EDB"/>
    <w:rsid w:val="00C04220"/>
    <w:rsid w:val="00C10D73"/>
    <w:rsid w:val="00C15F90"/>
    <w:rsid w:val="00C343D4"/>
    <w:rsid w:val="00C37E9A"/>
    <w:rsid w:val="00C452C7"/>
    <w:rsid w:val="00C52B23"/>
    <w:rsid w:val="00C66B23"/>
    <w:rsid w:val="00C80A1B"/>
    <w:rsid w:val="00C838A3"/>
    <w:rsid w:val="00C83C6E"/>
    <w:rsid w:val="00C85B9F"/>
    <w:rsid w:val="00C86A1B"/>
    <w:rsid w:val="00C9080F"/>
    <w:rsid w:val="00C90D13"/>
    <w:rsid w:val="00C91351"/>
    <w:rsid w:val="00CA6183"/>
    <w:rsid w:val="00CA74CE"/>
    <w:rsid w:val="00CB3518"/>
    <w:rsid w:val="00CC28DF"/>
    <w:rsid w:val="00CC29A1"/>
    <w:rsid w:val="00CD51EF"/>
    <w:rsid w:val="00CD67C9"/>
    <w:rsid w:val="00CF6CE6"/>
    <w:rsid w:val="00D03B5B"/>
    <w:rsid w:val="00D20913"/>
    <w:rsid w:val="00D27C25"/>
    <w:rsid w:val="00D30A36"/>
    <w:rsid w:val="00D34EDF"/>
    <w:rsid w:val="00D37054"/>
    <w:rsid w:val="00D41F01"/>
    <w:rsid w:val="00D4520B"/>
    <w:rsid w:val="00D5606F"/>
    <w:rsid w:val="00D77433"/>
    <w:rsid w:val="00D82C71"/>
    <w:rsid w:val="00D8406A"/>
    <w:rsid w:val="00D84F27"/>
    <w:rsid w:val="00D90F19"/>
    <w:rsid w:val="00D970F8"/>
    <w:rsid w:val="00DA7FE6"/>
    <w:rsid w:val="00DB2F1F"/>
    <w:rsid w:val="00DC31E9"/>
    <w:rsid w:val="00DC40A5"/>
    <w:rsid w:val="00DC4516"/>
    <w:rsid w:val="00DC7A30"/>
    <w:rsid w:val="00DE6854"/>
    <w:rsid w:val="00DF135B"/>
    <w:rsid w:val="00E05775"/>
    <w:rsid w:val="00E10F6F"/>
    <w:rsid w:val="00E11F35"/>
    <w:rsid w:val="00E5246D"/>
    <w:rsid w:val="00E52D4D"/>
    <w:rsid w:val="00E560C6"/>
    <w:rsid w:val="00E62D59"/>
    <w:rsid w:val="00E717E9"/>
    <w:rsid w:val="00E85292"/>
    <w:rsid w:val="00E860B3"/>
    <w:rsid w:val="00E8775B"/>
    <w:rsid w:val="00E94206"/>
    <w:rsid w:val="00EB3CEC"/>
    <w:rsid w:val="00EB5C97"/>
    <w:rsid w:val="00EC38D0"/>
    <w:rsid w:val="00ED0F78"/>
    <w:rsid w:val="00ED200E"/>
    <w:rsid w:val="00EE08AE"/>
    <w:rsid w:val="00EE30C4"/>
    <w:rsid w:val="00EE4E0F"/>
    <w:rsid w:val="00F002AF"/>
    <w:rsid w:val="00F07340"/>
    <w:rsid w:val="00F2438A"/>
    <w:rsid w:val="00F3204B"/>
    <w:rsid w:val="00F4637F"/>
    <w:rsid w:val="00F55891"/>
    <w:rsid w:val="00F6202E"/>
    <w:rsid w:val="00F672C6"/>
    <w:rsid w:val="00F82759"/>
    <w:rsid w:val="00F968EF"/>
    <w:rsid w:val="00FB6B84"/>
    <w:rsid w:val="00FC355F"/>
    <w:rsid w:val="00FD08B9"/>
    <w:rsid w:val="00FD1A0E"/>
    <w:rsid w:val="00FE453C"/>
    <w:rsid w:val="00FF27AD"/>
    <w:rsid w:val="00FF69D3"/>
    <w:rsid w:val="04147DC9"/>
    <w:rsid w:val="083DE845"/>
    <w:rsid w:val="4A7552A6"/>
    <w:rsid w:val="666C916D"/>
    <w:rsid w:val="75559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62F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8"/>
    <w:lsdException w:name="heading 3" w:uiPriority="18"/>
    <w:lsdException w:name="heading 4" w:uiPriority="18"/>
    <w:lsdException w:name="heading 5" w:semiHidden="1" w:uiPriority="18" w:unhideWhenUsed="1"/>
    <w:lsdException w:name="heading 6" w:semiHidden="1" w:uiPriority="18" w:unhideWhenUsed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AE"/>
    <w:pPr>
      <w:spacing w:after="200" w:line="240" w:lineRule="auto"/>
    </w:pPr>
    <w:rPr>
      <w:rFonts w:eastAsiaTheme="minorHAnsi" w:cs="Times New Roman"/>
      <w:szCs w:val="20"/>
      <w:lang w:val="es-MX"/>
    </w:rPr>
  </w:style>
  <w:style w:type="paragraph" w:styleId="Ttulo1">
    <w:name w:val="heading 1"/>
    <w:basedOn w:val="Normal"/>
    <w:next w:val="Normal"/>
    <w:link w:val="Ttulo1Car"/>
    <w:uiPriority w:val="3"/>
    <w:qFormat/>
    <w:rsid w:val="00574218"/>
    <w:pPr>
      <w:keepNext/>
      <w:keepLines/>
      <w:pageBreakBefore/>
      <w:spacing w:after="160" w:line="259" w:lineRule="auto"/>
      <w:outlineLvl w:val="0"/>
    </w:pPr>
    <w:rPr>
      <w:rFonts w:asciiTheme="majorHAnsi" w:eastAsia="SimSun" w:hAnsiTheme="majorHAnsi" w:cstheme="minorBidi"/>
      <w:sz w:val="56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18"/>
    <w:unhideWhenUsed/>
    <w:rsid w:val="00573597"/>
    <w:pPr>
      <w:keepNext/>
      <w:keepLines/>
      <w:spacing w:before="40" w:after="0" w:line="259" w:lineRule="auto"/>
      <w:outlineLvl w:val="1"/>
    </w:pPr>
    <w:rPr>
      <w:rFonts w:eastAsiaTheme="majorEastAsia" w:cstheme="majorBidi"/>
      <w:sz w:val="56"/>
      <w:szCs w:val="26"/>
      <w:lang w:val="es-ES"/>
    </w:rPr>
  </w:style>
  <w:style w:type="paragraph" w:styleId="Ttulo3">
    <w:name w:val="heading 3"/>
    <w:basedOn w:val="Ttulo11"/>
    <w:next w:val="Normal"/>
    <w:link w:val="Ttulo3Car"/>
    <w:uiPriority w:val="18"/>
    <w:unhideWhenUsed/>
    <w:rsid w:val="00573597"/>
    <w:pPr>
      <w:outlineLvl w:val="2"/>
    </w:pPr>
  </w:style>
  <w:style w:type="paragraph" w:styleId="Ttulo4">
    <w:name w:val="heading 4"/>
    <w:basedOn w:val="Ttulo21"/>
    <w:next w:val="Normal"/>
    <w:link w:val="Ttulo4Car"/>
    <w:uiPriority w:val="18"/>
    <w:unhideWhenUsed/>
    <w:rsid w:val="00573597"/>
    <w:pPr>
      <w:outlineLvl w:val="3"/>
    </w:pPr>
  </w:style>
  <w:style w:type="paragraph" w:styleId="Ttulo5">
    <w:name w:val="heading 5"/>
    <w:basedOn w:val="Ttulo31"/>
    <w:next w:val="Normal"/>
    <w:link w:val="Ttulo5Car"/>
    <w:uiPriority w:val="18"/>
    <w:unhideWhenUsed/>
    <w:rsid w:val="00573597"/>
    <w:pPr>
      <w:outlineLvl w:val="4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645F"/>
    <w:pPr>
      <w:tabs>
        <w:tab w:val="center" w:pos="4680"/>
        <w:tab w:val="right" w:pos="9360"/>
      </w:tabs>
      <w:spacing w:after="0"/>
    </w:pPr>
    <w:rPr>
      <w:rFonts w:eastAsia="SimSun" w:cstheme="minorBidi"/>
      <w:szCs w:val="22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8645F"/>
  </w:style>
  <w:style w:type="paragraph" w:styleId="Piedepgina">
    <w:name w:val="footer"/>
    <w:basedOn w:val="Normal"/>
    <w:link w:val="PiedepginaCar"/>
    <w:uiPriority w:val="99"/>
    <w:unhideWhenUsed/>
    <w:rsid w:val="00B8645F"/>
    <w:pPr>
      <w:tabs>
        <w:tab w:val="center" w:pos="4680"/>
        <w:tab w:val="right" w:pos="9360"/>
      </w:tabs>
      <w:spacing w:after="0"/>
    </w:pPr>
    <w:rPr>
      <w:rFonts w:eastAsia="SimSun" w:cstheme="minorBidi"/>
      <w:szCs w:val="22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645F"/>
  </w:style>
  <w:style w:type="character" w:styleId="Hipervnculo">
    <w:name w:val="Hyperlink"/>
    <w:basedOn w:val="Fuentedeprrafopredeter"/>
    <w:uiPriority w:val="99"/>
    <w:unhideWhenUsed/>
    <w:rsid w:val="00295522"/>
    <w:rPr>
      <w:color w:val="8E58B6" w:themeColor="hyperlink"/>
      <w:u w:val="single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29552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3"/>
    <w:rsid w:val="00576B01"/>
    <w:rPr>
      <w:rFonts w:asciiTheme="majorHAnsi" w:hAnsiTheme="majorHAnsi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347D0F"/>
    <w:rPr>
      <w:color w:val="808080"/>
    </w:rPr>
  </w:style>
  <w:style w:type="paragraph" w:styleId="Ttulo">
    <w:name w:val="Title"/>
    <w:link w:val="TtuloCar"/>
    <w:uiPriority w:val="1"/>
    <w:qFormat/>
    <w:rsid w:val="002E29A0"/>
    <w:pPr>
      <w:spacing w:after="120" w:line="192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120"/>
    </w:rPr>
  </w:style>
  <w:style w:type="character" w:customStyle="1" w:styleId="TtuloCar">
    <w:name w:val="Título Car"/>
    <w:basedOn w:val="Fuentedeprrafopredeter"/>
    <w:link w:val="Ttulo"/>
    <w:uiPriority w:val="1"/>
    <w:rsid w:val="002E29A0"/>
    <w:rPr>
      <w:rFonts w:asciiTheme="majorHAnsi" w:eastAsiaTheme="majorEastAsia" w:hAnsiTheme="majorHAnsi" w:cstheme="majorBidi"/>
      <w:spacing w:val="-10"/>
      <w:kern w:val="28"/>
      <w:sz w:val="96"/>
      <w:szCs w:val="120"/>
    </w:rPr>
  </w:style>
  <w:style w:type="table" w:styleId="Tablaconcuadrcula">
    <w:name w:val="Table Grid"/>
    <w:basedOn w:val="Tablanormal"/>
    <w:uiPriority w:val="39"/>
    <w:rsid w:val="007D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unhideWhenUsed/>
    <w:rsid w:val="007D2F22"/>
    <w:pPr>
      <w:spacing w:after="0" w:line="240" w:lineRule="auto"/>
    </w:pPr>
  </w:style>
  <w:style w:type="paragraph" w:styleId="TtuloTDC">
    <w:name w:val="TOC Heading"/>
    <w:next w:val="Normal"/>
    <w:uiPriority w:val="39"/>
    <w:unhideWhenUsed/>
    <w:qFormat/>
    <w:rsid w:val="004341E4"/>
    <w:rPr>
      <w:rFonts w:asciiTheme="majorHAnsi" w:hAnsiTheme="majorHAnsi"/>
      <w:sz w:val="56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477624"/>
    <w:pPr>
      <w:tabs>
        <w:tab w:val="right" w:leader="dot" w:pos="5030"/>
      </w:tabs>
      <w:spacing w:after="100" w:line="259" w:lineRule="auto"/>
    </w:pPr>
    <w:rPr>
      <w:rFonts w:asciiTheme="majorHAnsi" w:eastAsia="SimSun" w:hAnsiTheme="majorHAnsi" w:cstheme="minorBidi"/>
      <w:noProof/>
      <w:spacing w:val="15"/>
      <w:sz w:val="24"/>
      <w:szCs w:val="22"/>
      <w:lang w:val="es-ES"/>
    </w:rPr>
  </w:style>
  <w:style w:type="paragraph" w:styleId="Subttulo">
    <w:name w:val="Subtitle"/>
    <w:link w:val="SubttuloCar"/>
    <w:uiPriority w:val="2"/>
    <w:qFormat/>
    <w:rsid w:val="00BB7F9C"/>
    <w:pPr>
      <w:numPr>
        <w:ilvl w:val="1"/>
      </w:numPr>
      <w:jc w:val="right"/>
    </w:pPr>
    <w:rPr>
      <w:rFonts w:asciiTheme="majorHAnsi" w:eastAsiaTheme="minorEastAsia" w:hAnsiTheme="majorHAnsi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sid w:val="00576B01"/>
    <w:rPr>
      <w:rFonts w:asciiTheme="majorHAnsi" w:eastAsiaTheme="minorEastAsia" w:hAnsiTheme="majorHAnsi"/>
      <w:spacing w:val="15"/>
      <w:sz w:val="24"/>
    </w:rPr>
  </w:style>
  <w:style w:type="character" w:styleId="nfasissutil">
    <w:name w:val="Subtle Emphasis"/>
    <w:basedOn w:val="Fuentedeprrafopredeter"/>
    <w:uiPriority w:val="19"/>
    <w:rsid w:val="008E765B"/>
    <w:rPr>
      <w:i/>
      <w:iCs/>
      <w:color w:val="404040" w:themeColor="text1" w:themeTint="BF"/>
    </w:rPr>
  </w:style>
  <w:style w:type="paragraph" w:customStyle="1" w:styleId="Autor">
    <w:name w:val="Autor"/>
    <w:basedOn w:val="Subttulo"/>
    <w:next w:val="Normal"/>
    <w:uiPriority w:val="4"/>
    <w:qFormat/>
    <w:rsid w:val="00F2438A"/>
    <w:pPr>
      <w:spacing w:after="80" w:line="240" w:lineRule="auto"/>
      <w:jc w:val="center"/>
    </w:pPr>
  </w:style>
  <w:style w:type="character" w:customStyle="1" w:styleId="Autor1">
    <w:name w:val="Autor 1"/>
    <w:uiPriority w:val="6"/>
    <w:qFormat/>
    <w:rsid w:val="00C91351"/>
    <w:rPr>
      <w:rFonts w:asciiTheme="majorHAnsi" w:hAnsiTheme="majorHAnsi"/>
      <w:sz w:val="24"/>
    </w:rPr>
  </w:style>
  <w:style w:type="paragraph" w:styleId="TDC2">
    <w:name w:val="toc 2"/>
    <w:next w:val="Normal"/>
    <w:link w:val="TDC2Car"/>
    <w:uiPriority w:val="39"/>
    <w:unhideWhenUsed/>
    <w:rsid w:val="00574218"/>
    <w:pPr>
      <w:spacing w:after="100"/>
      <w:ind w:left="220"/>
    </w:pPr>
    <w:rPr>
      <w:rFonts w:asciiTheme="majorHAnsi" w:eastAsiaTheme="minorEastAsia" w:hAnsiTheme="majorHAnsi" w:cs="Times New Roman"/>
      <w:spacing w:val="15"/>
    </w:rPr>
  </w:style>
  <w:style w:type="paragraph" w:styleId="TDC3">
    <w:name w:val="toc 3"/>
    <w:basedOn w:val="Normal"/>
    <w:next w:val="Normal"/>
    <w:uiPriority w:val="39"/>
    <w:unhideWhenUsed/>
    <w:rsid w:val="00574218"/>
    <w:pPr>
      <w:spacing w:after="100" w:line="259" w:lineRule="auto"/>
      <w:ind w:left="440"/>
    </w:pPr>
    <w:rPr>
      <w:rFonts w:asciiTheme="majorHAnsi" w:eastAsiaTheme="minorEastAsia" w:hAnsiTheme="majorHAnsi"/>
      <w:spacing w:val="15"/>
      <w:sz w:val="24"/>
      <w:szCs w:val="22"/>
      <w:lang w:val="es-ES"/>
    </w:rPr>
  </w:style>
  <w:style w:type="paragraph" w:customStyle="1" w:styleId="Texto1">
    <w:name w:val="Texto 1"/>
    <w:link w:val="Carcterdetexto1"/>
    <w:uiPriority w:val="7"/>
    <w:qFormat/>
    <w:rsid w:val="004341E4"/>
    <w:pPr>
      <w:spacing w:after="120" w:line="240" w:lineRule="auto"/>
      <w:jc w:val="center"/>
    </w:pPr>
    <w:rPr>
      <w:rFonts w:asciiTheme="majorHAnsi" w:hAnsiTheme="majorHAnsi"/>
    </w:rPr>
  </w:style>
  <w:style w:type="character" w:customStyle="1" w:styleId="TDC1Car">
    <w:name w:val="TDC 1 Car"/>
    <w:basedOn w:val="Fuentedeprrafopredeter"/>
    <w:link w:val="TDC1"/>
    <w:uiPriority w:val="39"/>
    <w:rsid w:val="00477624"/>
    <w:rPr>
      <w:rFonts w:asciiTheme="majorHAnsi" w:hAnsiTheme="majorHAnsi"/>
      <w:noProof/>
      <w:spacing w:val="15"/>
      <w:sz w:val="24"/>
    </w:rPr>
  </w:style>
  <w:style w:type="character" w:customStyle="1" w:styleId="TDC2Car">
    <w:name w:val="TDC 2 Car"/>
    <w:basedOn w:val="Fuentedeprrafopredeter"/>
    <w:link w:val="TDC2"/>
    <w:uiPriority w:val="39"/>
    <w:rsid w:val="00574218"/>
    <w:rPr>
      <w:rFonts w:asciiTheme="majorHAnsi" w:eastAsiaTheme="minorEastAsia" w:hAnsiTheme="majorHAnsi" w:cs="Times New Roman"/>
      <w:spacing w:val="15"/>
    </w:rPr>
  </w:style>
  <w:style w:type="paragraph" w:customStyle="1" w:styleId="Ttulo11">
    <w:name w:val="Título 11"/>
    <w:next w:val="Texto1"/>
    <w:link w:val="Carcterdettulo1"/>
    <w:uiPriority w:val="5"/>
    <w:qFormat/>
    <w:rsid w:val="00DF135B"/>
    <w:pPr>
      <w:pageBreakBefore/>
      <w:spacing w:after="360"/>
    </w:pPr>
    <w:rPr>
      <w:rFonts w:asciiTheme="majorHAnsi" w:hAnsiTheme="majorHAnsi"/>
      <w:color w:val="B55374" w:themeColor="accent4" w:themeShade="BF"/>
      <w:sz w:val="56"/>
    </w:rPr>
  </w:style>
  <w:style w:type="character" w:customStyle="1" w:styleId="Carcterdetexto1">
    <w:name w:val="Carácter de texto 1"/>
    <w:basedOn w:val="Fuentedeprrafopredeter"/>
    <w:link w:val="Texto1"/>
    <w:uiPriority w:val="7"/>
    <w:rsid w:val="00576B01"/>
    <w:rPr>
      <w:rFonts w:asciiTheme="majorHAnsi" w:hAnsiTheme="majorHAnsi"/>
    </w:rPr>
  </w:style>
  <w:style w:type="character" w:customStyle="1" w:styleId="Carcterdettulo1">
    <w:name w:val="Carácter de título 1"/>
    <w:basedOn w:val="Fuentedeprrafopredeter"/>
    <w:link w:val="Ttulo11"/>
    <w:uiPriority w:val="5"/>
    <w:rsid w:val="00576B01"/>
    <w:rPr>
      <w:rFonts w:asciiTheme="majorHAnsi" w:hAnsiTheme="majorHAnsi"/>
      <w:color w:val="B55374" w:themeColor="accent4" w:themeShade="BF"/>
      <w:sz w:val="56"/>
    </w:rPr>
  </w:style>
  <w:style w:type="paragraph" w:customStyle="1" w:styleId="Ttulo21">
    <w:name w:val="Título 21"/>
    <w:next w:val="Texto2"/>
    <w:link w:val="Carcterdettulo2"/>
    <w:uiPriority w:val="8"/>
    <w:qFormat/>
    <w:rsid w:val="00DF135B"/>
    <w:pPr>
      <w:pageBreakBefore/>
      <w:spacing w:after="960"/>
      <w:jc w:val="right"/>
    </w:pPr>
    <w:rPr>
      <w:sz w:val="56"/>
    </w:rPr>
  </w:style>
  <w:style w:type="paragraph" w:customStyle="1" w:styleId="Texto2">
    <w:name w:val="Texto 2"/>
    <w:link w:val="Carcterdetexto2"/>
    <w:uiPriority w:val="10"/>
    <w:qFormat/>
    <w:rsid w:val="00DF135B"/>
    <w:pPr>
      <w:spacing w:after="360" w:line="360" w:lineRule="auto"/>
      <w:jc w:val="right"/>
    </w:pPr>
  </w:style>
  <w:style w:type="character" w:customStyle="1" w:styleId="Autor2">
    <w:name w:val="Autor 2"/>
    <w:uiPriority w:val="9"/>
    <w:qFormat/>
    <w:rsid w:val="00DF135B"/>
    <w:rPr>
      <w:sz w:val="22"/>
    </w:rPr>
  </w:style>
  <w:style w:type="character" w:customStyle="1" w:styleId="Carcterdetexto2">
    <w:name w:val="Carácter de texto 2"/>
    <w:basedOn w:val="Fuentedeprrafopredeter"/>
    <w:link w:val="Texto2"/>
    <w:uiPriority w:val="10"/>
    <w:rsid w:val="00576B01"/>
  </w:style>
  <w:style w:type="character" w:customStyle="1" w:styleId="Carcterdettulo2">
    <w:name w:val="Carácter de título 2"/>
    <w:basedOn w:val="Fuentedeprrafopredeter"/>
    <w:link w:val="Ttulo21"/>
    <w:uiPriority w:val="8"/>
    <w:rsid w:val="00576B01"/>
    <w:rPr>
      <w:sz w:val="56"/>
    </w:rPr>
  </w:style>
  <w:style w:type="paragraph" w:customStyle="1" w:styleId="Texto3">
    <w:name w:val="Texto 3"/>
    <w:uiPriority w:val="12"/>
    <w:qFormat/>
    <w:rsid w:val="000068EE"/>
    <w:pPr>
      <w:spacing w:line="480" w:lineRule="auto"/>
      <w:ind w:left="720"/>
    </w:pPr>
    <w:rPr>
      <w:color w:val="CC3300"/>
      <w:sz w:val="24"/>
    </w:rPr>
  </w:style>
  <w:style w:type="paragraph" w:customStyle="1" w:styleId="Ttulo31">
    <w:name w:val="Título 31"/>
    <w:uiPriority w:val="11"/>
    <w:qFormat/>
    <w:rsid w:val="00BF025F"/>
    <w:pPr>
      <w:pageBreakBefore/>
      <w:spacing w:after="600" w:line="240" w:lineRule="auto"/>
    </w:pPr>
    <w:rPr>
      <w:rFonts w:asciiTheme="majorHAnsi" w:hAnsiTheme="majorHAnsi"/>
      <w:color w:val="CC3300"/>
      <w:sz w:val="96"/>
    </w:rPr>
  </w:style>
  <w:style w:type="paragraph" w:customStyle="1" w:styleId="Ttulo41">
    <w:name w:val="Título 41"/>
    <w:next w:val="Normal"/>
    <w:uiPriority w:val="13"/>
    <w:qFormat/>
    <w:rsid w:val="00AD714C"/>
    <w:pPr>
      <w:pageBreakBefore/>
      <w:spacing w:after="600"/>
    </w:pPr>
    <w:rPr>
      <w:color w:val="000000" w:themeColor="text1"/>
      <w:sz w:val="56"/>
    </w:rPr>
  </w:style>
  <w:style w:type="paragraph" w:customStyle="1" w:styleId="Biografa">
    <w:name w:val="Biografía"/>
    <w:uiPriority w:val="14"/>
    <w:qFormat/>
    <w:rsid w:val="00015741"/>
    <w:pPr>
      <w:spacing w:after="0" w:line="360" w:lineRule="auto"/>
      <w:jc w:val="right"/>
    </w:pPr>
    <w:rPr>
      <w:rFonts w:asciiTheme="majorHAnsi" w:eastAsiaTheme="minorEastAsia" w:hAnsiTheme="majorHAnsi"/>
      <w:spacing w:val="15"/>
      <w:sz w:val="24"/>
    </w:rPr>
  </w:style>
  <w:style w:type="paragraph" w:styleId="Prrafodelista">
    <w:name w:val="List Paragraph"/>
    <w:basedOn w:val="Normal"/>
    <w:uiPriority w:val="34"/>
    <w:rsid w:val="00576B01"/>
    <w:pPr>
      <w:spacing w:after="160" w:line="259" w:lineRule="auto"/>
      <w:ind w:left="720"/>
      <w:contextualSpacing/>
    </w:pPr>
    <w:rPr>
      <w:rFonts w:eastAsia="SimSun" w:cstheme="minorBidi"/>
      <w:szCs w:val="22"/>
      <w:lang w:val="es-ES"/>
    </w:rPr>
  </w:style>
  <w:style w:type="character" w:customStyle="1" w:styleId="Autordelpoema3">
    <w:name w:val="Autor del poema 3"/>
    <w:basedOn w:val="Autor2"/>
    <w:uiPriority w:val="1"/>
    <w:qFormat/>
    <w:rsid w:val="00576B01"/>
    <w:rPr>
      <w:rFonts w:asciiTheme="majorHAnsi" w:hAnsiTheme="majorHAnsi"/>
      <w:sz w:val="28"/>
    </w:rPr>
  </w:style>
  <w:style w:type="character" w:customStyle="1" w:styleId="Ttulo3Car">
    <w:name w:val="Título 3 Car"/>
    <w:basedOn w:val="Fuentedeprrafopredeter"/>
    <w:link w:val="Ttulo3"/>
    <w:uiPriority w:val="18"/>
    <w:rsid w:val="009C63F2"/>
    <w:rPr>
      <w:rFonts w:asciiTheme="majorHAnsi" w:hAnsiTheme="majorHAnsi"/>
      <w:color w:val="B55374" w:themeColor="accent4" w:themeShade="BF"/>
      <w:sz w:val="56"/>
    </w:rPr>
  </w:style>
  <w:style w:type="character" w:customStyle="1" w:styleId="Ttulo4Car">
    <w:name w:val="Título 4 Car"/>
    <w:basedOn w:val="Fuentedeprrafopredeter"/>
    <w:link w:val="Ttulo4"/>
    <w:uiPriority w:val="18"/>
    <w:rsid w:val="009C63F2"/>
    <w:rPr>
      <w:sz w:val="56"/>
    </w:rPr>
  </w:style>
  <w:style w:type="character" w:customStyle="1" w:styleId="Ttulo5Car">
    <w:name w:val="Título 5 Car"/>
    <w:basedOn w:val="Fuentedeprrafopredeter"/>
    <w:link w:val="Ttulo5"/>
    <w:uiPriority w:val="18"/>
    <w:rsid w:val="009C63F2"/>
    <w:rPr>
      <w:rFonts w:asciiTheme="majorHAnsi" w:hAnsiTheme="majorHAnsi"/>
      <w:color w:val="CC3300"/>
    </w:rPr>
  </w:style>
  <w:style w:type="character" w:customStyle="1" w:styleId="Ttulo2Car">
    <w:name w:val="Título 2 Car"/>
    <w:basedOn w:val="Fuentedeprrafopredeter"/>
    <w:link w:val="Ttulo2"/>
    <w:uiPriority w:val="18"/>
    <w:rsid w:val="009C63F2"/>
    <w:rPr>
      <w:rFonts w:eastAsiaTheme="majorEastAsia" w:cstheme="majorBidi"/>
      <w:sz w:val="5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017531"/>
    <w:rPr>
      <w:color w:val="7F6F6F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0C53"/>
    <w:pPr>
      <w:spacing w:after="0"/>
    </w:pPr>
    <w:rPr>
      <w:rFonts w:ascii="Segoe UI" w:eastAsia="SimSun" w:hAnsi="Segoe UI" w:cs="Segoe UI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C53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C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8" Type="http://schemas.openxmlformats.org/officeDocument/2006/relationships/image" Target="media/image2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Folleto%20de%20poes&#237;a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0066A3"/>
      </a:accent6>
      <a:hlink>
        <a:srgbClr val="8E58B6"/>
      </a:hlink>
      <a:folHlink>
        <a:srgbClr val="7F6F6F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A137-3671-4AB4-859E-807B48BE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poesía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2021-01-10T10:21:00Z</dcterms:created>
  <dcterms:modified xsi:type="dcterms:W3CDTF">2021-01-19T23:14:00Z</dcterms:modified>
</cp:coreProperties>
</file>